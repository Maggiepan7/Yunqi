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42" w:rsidRDefault="00493642">
      <w:r>
        <w:t>Pan Qi</w:t>
      </w:r>
    </w:p>
    <w:p w:rsidR="00493642" w:rsidRDefault="00493642">
      <w:r>
        <w:t>Larry</w:t>
      </w:r>
    </w:p>
    <w:p w:rsidR="00493642" w:rsidRDefault="00493642">
      <w:r>
        <w:t>English 1000-022</w:t>
      </w:r>
    </w:p>
    <w:p w:rsidR="00493642" w:rsidRDefault="00493642">
      <w:r>
        <w:t>29 August 2016</w:t>
      </w:r>
    </w:p>
    <w:p w:rsidR="00493642" w:rsidRDefault="00493642" w:rsidP="00F66A41">
      <w:pPr>
        <w:jc w:val="center"/>
      </w:pPr>
      <w:r>
        <w:t>Moonshine</w:t>
      </w:r>
    </w:p>
    <w:p w:rsidR="00493642" w:rsidRDefault="00493642" w:rsidP="003C6CFD">
      <w:pPr>
        <w:ind w:firstLine="720"/>
      </w:pPr>
      <w:r>
        <w:t>It was early morning, and the mother cannot sleep the whole night. She was so worry about her son. So before the sun rises, she got up and decided to take a walk before she had to face the problem. It was cold outside. The sky is grey. The moon is there, shining.</w:t>
      </w:r>
      <w:bookmarkStart w:id="0" w:name="_GoBack"/>
      <w:bookmarkEnd w:id="0"/>
    </w:p>
    <w:sectPr w:rsidR="00493642" w:rsidSect="00291C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642" w:rsidRDefault="00493642" w:rsidP="00F66A41">
      <w:pPr>
        <w:spacing w:line="240" w:lineRule="auto"/>
      </w:pPr>
      <w:r>
        <w:separator/>
      </w:r>
    </w:p>
  </w:endnote>
  <w:endnote w:type="continuationSeparator" w:id="0">
    <w:p w:rsidR="00493642" w:rsidRDefault="00493642" w:rsidP="00F66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642" w:rsidRDefault="00493642" w:rsidP="00F66A41">
      <w:pPr>
        <w:spacing w:line="240" w:lineRule="auto"/>
      </w:pPr>
      <w:r>
        <w:separator/>
      </w:r>
    </w:p>
  </w:footnote>
  <w:footnote w:type="continuationSeparator" w:id="0">
    <w:p w:rsidR="00493642" w:rsidRDefault="00493642" w:rsidP="00F66A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42" w:rsidRDefault="00493642" w:rsidP="00F66A41">
    <w:pPr>
      <w:pStyle w:val="Header"/>
      <w:jc w:val="right"/>
      <w:rPr>
        <w:noProof/>
      </w:rPr>
    </w:pPr>
    <w:r>
      <w:t xml:space="preserve">Pan </w:t>
    </w:r>
    <w:fldSimple w:instr=" PAGE   \* MERGEFORMAT ">
      <w:r>
        <w:rPr>
          <w:noProof/>
        </w:rPr>
        <w:t>1</w:t>
      </w:r>
    </w:fldSimple>
  </w:p>
  <w:p w:rsidR="00493642" w:rsidRDefault="004936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6A41"/>
    <w:rsid w:val="00280E95"/>
    <w:rsid w:val="00291CD1"/>
    <w:rsid w:val="00384ACD"/>
    <w:rsid w:val="003C6CFD"/>
    <w:rsid w:val="00493642"/>
    <w:rsid w:val="00656F65"/>
    <w:rsid w:val="00AE6D5F"/>
    <w:rsid w:val="00F6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291CD1"/>
    <w:pPr>
      <w:spacing w:line="48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1CD1"/>
    <w:pPr>
      <w:keepNext/>
      <w:spacing w:before="240" w:after="60"/>
      <w:outlineLvl w:val="0"/>
    </w:pPr>
    <w:rPr>
      <w:rFonts w:ascii="Arial" w:eastAsia="黑体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CD1"/>
    <w:pPr>
      <w:keepNext/>
      <w:spacing w:before="240" w:after="60"/>
      <w:outlineLvl w:val="1"/>
    </w:pPr>
    <w:rPr>
      <w:rFonts w:ascii="Arial" w:eastAsia="黑体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1CD1"/>
    <w:pPr>
      <w:keepNext/>
      <w:spacing w:before="240" w:after="60"/>
      <w:outlineLvl w:val="2"/>
    </w:pPr>
    <w:rPr>
      <w:rFonts w:ascii="Arial" w:eastAsia="黑体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91C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1C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1CD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1CD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1C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1CD1"/>
    <w:pPr>
      <w:spacing w:before="240" w:after="60"/>
      <w:outlineLvl w:val="8"/>
    </w:pPr>
    <w:rPr>
      <w:rFonts w:ascii="Arial" w:eastAsia="黑体" w:hAnsi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1CD1"/>
    <w:rPr>
      <w:rFonts w:ascii="Arial" w:eastAsia="黑体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91CD1"/>
    <w:rPr>
      <w:rFonts w:ascii="Arial" w:eastAsia="黑体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91CD1"/>
    <w:rPr>
      <w:rFonts w:ascii="Arial" w:eastAsia="黑体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91CD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1CD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91CD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91CD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91CD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91CD1"/>
    <w:rPr>
      <w:rFonts w:ascii="Arial" w:eastAsia="黑体" w:hAnsi="Arial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291CD1"/>
    <w:pPr>
      <w:spacing w:before="240" w:after="60"/>
      <w:jc w:val="center"/>
      <w:outlineLvl w:val="0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91CD1"/>
    <w:rPr>
      <w:rFonts w:ascii="Arial" w:eastAsia="黑体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1CD1"/>
    <w:pPr>
      <w:spacing w:after="60"/>
      <w:jc w:val="center"/>
      <w:outlineLvl w:val="1"/>
    </w:pPr>
    <w:rPr>
      <w:rFonts w:ascii="Arial" w:eastAsia="黑体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91CD1"/>
    <w:rPr>
      <w:rFonts w:ascii="Arial" w:eastAsia="黑体" w:hAnsi="Arial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291CD1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91CD1"/>
    <w:rPr>
      <w:rFonts w:ascii="Times New Roman" w:hAnsi="Times New Roman" w:cs="Times New Roman"/>
      <w:b/>
      <w:i/>
      <w:iCs/>
    </w:rPr>
  </w:style>
  <w:style w:type="paragraph" w:styleId="NoSpacing">
    <w:name w:val="No Spacing"/>
    <w:basedOn w:val="Normal"/>
    <w:uiPriority w:val="99"/>
    <w:qFormat/>
    <w:rsid w:val="00291CD1"/>
    <w:rPr>
      <w:szCs w:val="32"/>
    </w:rPr>
  </w:style>
  <w:style w:type="paragraph" w:styleId="ListParagraph">
    <w:name w:val="List Paragraph"/>
    <w:basedOn w:val="Normal"/>
    <w:uiPriority w:val="99"/>
    <w:qFormat/>
    <w:rsid w:val="00291C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91CD1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291CD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91C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291CD1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99"/>
    <w:qFormat/>
    <w:rsid w:val="00291CD1"/>
    <w:rPr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291CD1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291CD1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291CD1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291CD1"/>
    <w:rPr>
      <w:rFonts w:ascii="Arial" w:eastAsia="黑体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291CD1"/>
    <w:pPr>
      <w:outlineLvl w:val="9"/>
    </w:pPr>
  </w:style>
  <w:style w:type="paragraph" w:styleId="Header">
    <w:name w:val="header"/>
    <w:basedOn w:val="Normal"/>
    <w:link w:val="HeaderChar"/>
    <w:uiPriority w:val="99"/>
    <w:rsid w:val="00F66A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6A4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6A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6A4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88857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0</TotalTime>
  <Pages>1</Pages>
  <Words>47</Words>
  <Characters>272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Windows User</dc:creator>
  <cp:keywords/>
  <dc:description/>
  <cp:lastModifiedBy>AutoBVT</cp:lastModifiedBy>
  <cp:revision>2</cp:revision>
  <dcterms:created xsi:type="dcterms:W3CDTF">2016-08-30T06:27:00Z</dcterms:created>
  <dcterms:modified xsi:type="dcterms:W3CDTF">2016-08-30T06:27:00Z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